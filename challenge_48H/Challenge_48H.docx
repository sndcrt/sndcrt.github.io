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6B7126" w14:paraId="2AD6D519" w14:textId="77777777" w:rsidTr="00A31A5B">
        <w:tc>
          <w:tcPr>
            <w:tcW w:w="5395" w:type="dxa"/>
          </w:tcPr>
          <w:p w14:paraId="5D1A9C08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5237" w:type="dxa"/>
          </w:tcPr>
          <w:p w14:paraId="60E0CAF4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44C85952" w14:textId="77777777" w:rsidTr="00A31A5B">
        <w:trPr>
          <w:trHeight w:val="2719"/>
        </w:trPr>
        <w:tc>
          <w:tcPr>
            <w:tcW w:w="5395" w:type="dxa"/>
          </w:tcPr>
          <w:p w14:paraId="0EB9ED7C" w14:textId="6CF44FD2" w:rsidR="00A81248" w:rsidRPr="006B7126" w:rsidRDefault="009F543E" w:rsidP="00C66528">
            <w:pPr>
              <w:pStyle w:val="Titre1"/>
              <w:rPr>
                <w:noProof/>
              </w:rPr>
            </w:pPr>
            <w:r>
              <w:rPr>
                <w:noProof/>
              </w:rPr>
              <w:t>Challenge 48H</w:t>
            </w:r>
          </w:p>
        </w:tc>
        <w:tc>
          <w:tcPr>
            <w:tcW w:w="5237" w:type="dxa"/>
          </w:tcPr>
          <w:p w14:paraId="0DD879E1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6B2A4204" w14:textId="77777777" w:rsidTr="008270FC">
        <w:trPr>
          <w:trHeight w:val="9076"/>
        </w:trPr>
        <w:tc>
          <w:tcPr>
            <w:tcW w:w="5395" w:type="dxa"/>
          </w:tcPr>
          <w:p w14:paraId="55177B8D" w14:textId="77777777" w:rsidR="00A81248" w:rsidRPr="006B7126" w:rsidRDefault="00A81248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F325517" wp14:editId="18F70DA7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A1493" id="Groupe 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00EBA51F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0991030C" w14:textId="77777777" w:rsidTr="00A31A5B">
        <w:trPr>
          <w:trHeight w:val="1299"/>
        </w:trPr>
        <w:tc>
          <w:tcPr>
            <w:tcW w:w="5395" w:type="dxa"/>
          </w:tcPr>
          <w:p w14:paraId="4F3396A7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09276C26" w14:textId="5111E1A3" w:rsidR="00A81248" w:rsidRPr="006B7126" w:rsidRDefault="00A81248" w:rsidP="00A81248">
            <w:pPr>
              <w:pStyle w:val="Titre2"/>
              <w:rPr>
                <w:noProof/>
              </w:rPr>
            </w:pPr>
          </w:p>
          <w:p w14:paraId="486C9B5C" w14:textId="1A24E658" w:rsidR="00A81248" w:rsidRPr="006B7126" w:rsidRDefault="00121122" w:rsidP="00C66528">
            <w:pPr>
              <w:pStyle w:val="Titre2"/>
              <w:rPr>
                <w:noProof/>
              </w:rPr>
            </w:pPr>
            <w:r>
              <w:rPr>
                <w:noProof/>
              </w:rPr>
              <w:t>Groupe 6</w:t>
            </w:r>
          </w:p>
        </w:tc>
      </w:tr>
      <w:tr w:rsidR="00A81248" w:rsidRPr="006B7126" w14:paraId="3FBF7F0D" w14:textId="77777777" w:rsidTr="00A31A5B">
        <w:trPr>
          <w:trHeight w:val="1402"/>
        </w:trPr>
        <w:tc>
          <w:tcPr>
            <w:tcW w:w="5395" w:type="dxa"/>
          </w:tcPr>
          <w:p w14:paraId="1B2EA90C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77457C53" w14:textId="77C67CAA" w:rsidR="00A81248" w:rsidRPr="006B7126" w:rsidRDefault="00121122" w:rsidP="00A81248">
            <w:pPr>
              <w:pStyle w:val="Titre2"/>
              <w:rPr>
                <w:noProof/>
              </w:rPr>
            </w:pPr>
            <w:r>
              <w:rPr>
                <w:noProof/>
              </w:rPr>
              <w:t>Y.Massacre</w:t>
            </w:r>
            <w:r w:rsidR="009C068C">
              <w:rPr>
                <w:noProof/>
              </w:rPr>
              <w:br/>
            </w:r>
            <w:r w:rsidR="009C068C">
              <w:rPr>
                <w:noProof/>
              </w:rPr>
              <w:br/>
            </w:r>
          </w:p>
        </w:tc>
      </w:tr>
    </w:tbl>
    <w:p w14:paraId="3079FC27" w14:textId="77777777" w:rsidR="000C4ED1" w:rsidRPr="006B7126" w:rsidRDefault="000C4ED1">
      <w:pPr>
        <w:rPr>
          <w:noProof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6B7126" w14:paraId="3128659A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52CB2342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56147291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697C0B7A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56D12940" w14:textId="77777777" w:rsidR="00A81248" w:rsidRPr="006B7126" w:rsidRDefault="00A81248">
            <w:pPr>
              <w:rPr>
                <w:noProof/>
              </w:rPr>
            </w:pPr>
          </w:p>
        </w:tc>
      </w:tr>
      <w:tr w:rsidR="001205A1" w:rsidRPr="006B7126" w14:paraId="099A1D7A" w14:textId="77777777" w:rsidTr="008270FC">
        <w:trPr>
          <w:trHeight w:val="4933"/>
        </w:trPr>
        <w:tc>
          <w:tcPr>
            <w:tcW w:w="421" w:type="dxa"/>
            <w:shd w:val="clear" w:color="auto" w:fill="EDF0F4" w:themeFill="accent3"/>
          </w:tcPr>
          <w:p w14:paraId="75CE8741" w14:textId="77777777" w:rsidR="001205A1" w:rsidRPr="006B7126" w:rsidRDefault="001205A1">
            <w:pPr>
              <w:rPr>
                <w:noProof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0F27BF4E" w14:textId="43BD48CF" w:rsidR="001205A1" w:rsidRPr="006B7126" w:rsidRDefault="009F543E" w:rsidP="001205A1">
            <w:pPr>
              <w:pStyle w:val="Titre3"/>
              <w:rPr>
                <w:noProof/>
              </w:rPr>
            </w:pPr>
            <w:r>
              <w:rPr>
                <w:noProof/>
              </w:rPr>
              <w:t>Contexte</w:t>
            </w:r>
          </w:p>
          <w:p w14:paraId="02E2BC07" w14:textId="77777777" w:rsidR="001205A1" w:rsidRPr="006B7126" w:rsidRDefault="001205A1" w:rsidP="001205A1">
            <w:pPr>
              <w:pStyle w:val="Titre4"/>
              <w:rPr>
                <w:noProof/>
              </w:rPr>
            </w:pPr>
          </w:p>
          <w:p w14:paraId="2EDA4B9A" w14:textId="5071237D" w:rsidR="001205A1" w:rsidRDefault="009F543E" w:rsidP="005D6DC8">
            <w:pPr>
              <w:pStyle w:val="Titre4"/>
              <w:jc w:val="both"/>
              <w:rPr>
                <w:noProof/>
              </w:rPr>
            </w:pPr>
            <w:r>
              <w:rPr>
                <w:noProof/>
              </w:rPr>
              <w:t>Nous sommes une brigade d’intervention de la DCPJ ayant étaient appelés pour perquisitionner le domicile d’un potentiel suspect. En effet une femme à était retrouvé</w:t>
            </w:r>
            <w:r w:rsidR="008414F0">
              <w:rPr>
                <w:noProof/>
              </w:rPr>
              <w:t>e</w:t>
            </w:r>
            <w:r>
              <w:rPr>
                <w:noProof/>
              </w:rPr>
              <w:t xml:space="preserve"> assa</w:t>
            </w:r>
            <w:r w:rsidR="008414F0">
              <w:rPr>
                <w:noProof/>
              </w:rPr>
              <w:t>s</w:t>
            </w:r>
            <w:r>
              <w:rPr>
                <w:noProof/>
              </w:rPr>
              <w:t>siné</w:t>
            </w:r>
            <w:r w:rsidR="008414F0">
              <w:rPr>
                <w:noProof/>
              </w:rPr>
              <w:t>.D</w:t>
            </w:r>
            <w:r>
              <w:rPr>
                <w:noProof/>
              </w:rPr>
              <w:t>’après les premiers éléments de l’enquête</w:t>
            </w:r>
            <w:r w:rsidR="0022786E">
              <w:rPr>
                <w:noProof/>
              </w:rPr>
              <w:t xml:space="preserve">. La scène de crime était sanglante, il nous est </w:t>
            </w:r>
            <w:r w:rsidR="007A3377">
              <w:rPr>
                <w:noProof/>
              </w:rPr>
              <w:t>donc difficile de trouver des preuves.</w:t>
            </w:r>
          </w:p>
          <w:p w14:paraId="3075575F" w14:textId="77777777" w:rsidR="007A3377" w:rsidRDefault="007A3377" w:rsidP="005D6DC8">
            <w:pPr>
              <w:jc w:val="both"/>
            </w:pPr>
          </w:p>
          <w:p w14:paraId="1ED8338E" w14:textId="30B581D9" w:rsidR="007A3377" w:rsidRDefault="007A3377" w:rsidP="005D6DC8">
            <w:pPr>
              <w:jc w:val="both"/>
              <w:rPr>
                <w:i/>
                <w:iCs/>
                <w:sz w:val="30"/>
                <w:szCs w:val="30"/>
              </w:rPr>
            </w:pPr>
            <w:r w:rsidRPr="007A3377">
              <w:rPr>
                <w:i/>
                <w:iCs/>
                <w:sz w:val="30"/>
                <w:szCs w:val="30"/>
              </w:rPr>
              <w:t>Le but de ce projet</w:t>
            </w:r>
            <w:r>
              <w:rPr>
                <w:i/>
                <w:iCs/>
                <w:sz w:val="30"/>
                <w:szCs w:val="30"/>
              </w:rPr>
              <w:t xml:space="preserve"> est de montrer un aspect de la cybersécurité </w:t>
            </w:r>
            <w:r w:rsidR="00121122">
              <w:rPr>
                <w:i/>
                <w:iCs/>
                <w:sz w:val="30"/>
                <w:szCs w:val="30"/>
              </w:rPr>
              <w:t>par le biais de la police scientifique en montrant différent</w:t>
            </w:r>
            <w:r w:rsidR="008414F0">
              <w:rPr>
                <w:i/>
                <w:iCs/>
                <w:sz w:val="30"/>
                <w:szCs w:val="30"/>
              </w:rPr>
              <w:t>s</w:t>
            </w:r>
            <w:r w:rsidR="00121122">
              <w:rPr>
                <w:i/>
                <w:iCs/>
                <w:sz w:val="30"/>
                <w:szCs w:val="30"/>
              </w:rPr>
              <w:t xml:space="preserve"> outils que la police peut utiliser comme </w:t>
            </w:r>
            <w:proofErr w:type="spellStart"/>
            <w:proofErr w:type="gramStart"/>
            <w:r w:rsidR="00121122">
              <w:rPr>
                <w:i/>
                <w:iCs/>
                <w:sz w:val="30"/>
                <w:szCs w:val="30"/>
              </w:rPr>
              <w:t>exiftool,</w:t>
            </w:r>
            <w:r w:rsidR="008414F0">
              <w:rPr>
                <w:i/>
                <w:iCs/>
                <w:sz w:val="30"/>
                <w:szCs w:val="30"/>
              </w:rPr>
              <w:t>le</w:t>
            </w:r>
            <w:proofErr w:type="spellEnd"/>
            <w:proofErr w:type="gramEnd"/>
            <w:r w:rsidR="00121122">
              <w:rPr>
                <w:i/>
                <w:iCs/>
                <w:sz w:val="30"/>
                <w:szCs w:val="30"/>
              </w:rPr>
              <w:t xml:space="preserve"> décryptage…</w:t>
            </w:r>
          </w:p>
          <w:p w14:paraId="689F7CFA" w14:textId="77777777" w:rsidR="00121122" w:rsidRDefault="00121122" w:rsidP="005D6DC8">
            <w:pPr>
              <w:jc w:val="both"/>
              <w:rPr>
                <w:i/>
                <w:iCs/>
                <w:sz w:val="30"/>
                <w:szCs w:val="30"/>
              </w:rPr>
            </w:pPr>
          </w:p>
          <w:p w14:paraId="52709777" w14:textId="629580E5" w:rsidR="00121122" w:rsidRPr="007A3377" w:rsidRDefault="00121122" w:rsidP="005D6DC8">
            <w:pPr>
              <w:jc w:val="both"/>
              <w:rPr>
                <w:i/>
                <w:iCs/>
                <w:sz w:val="30"/>
                <w:szCs w:val="30"/>
              </w:rPr>
            </w:pPr>
            <w:r>
              <w:rPr>
                <w:i/>
                <w:iCs/>
                <w:sz w:val="30"/>
                <w:szCs w:val="30"/>
              </w:rPr>
              <w:t>Par le biais d’un jeu de rôle qui vas immerger l’équipe 7 dans la peau de policier de la brigade scientifique pour résoudre un meurtre.</w:t>
            </w:r>
          </w:p>
        </w:tc>
        <w:tc>
          <w:tcPr>
            <w:tcW w:w="421" w:type="dxa"/>
            <w:shd w:val="clear" w:color="auto" w:fill="EDF0F4" w:themeFill="accent3"/>
          </w:tcPr>
          <w:p w14:paraId="446FA1AC" w14:textId="77777777" w:rsidR="001205A1" w:rsidRPr="006B7126" w:rsidRDefault="001205A1">
            <w:pPr>
              <w:rPr>
                <w:noProof/>
              </w:rPr>
            </w:pPr>
          </w:p>
        </w:tc>
      </w:tr>
      <w:tr w:rsidR="001205A1" w:rsidRPr="006B7126" w14:paraId="412FDF73" w14:textId="77777777" w:rsidTr="00A31A5B">
        <w:trPr>
          <w:trHeight w:val="9241"/>
        </w:trPr>
        <w:tc>
          <w:tcPr>
            <w:tcW w:w="421" w:type="dxa"/>
            <w:shd w:val="clear" w:color="auto" w:fill="EDF0F4" w:themeFill="accent3"/>
          </w:tcPr>
          <w:p w14:paraId="78698A90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00E32525" w14:textId="6E872892" w:rsidR="00FE42B4" w:rsidRDefault="00FE42B4" w:rsidP="00121122">
            <w:pPr>
              <w:pStyle w:val="Texte"/>
              <w:rPr>
                <w:noProof/>
              </w:rPr>
            </w:pPr>
          </w:p>
          <w:p w14:paraId="27DB42F5" w14:textId="5128FE6E" w:rsidR="00FE42B4" w:rsidRDefault="00FE42B4" w:rsidP="00FE42B4">
            <w:pPr>
              <w:pStyle w:val="Titre3"/>
              <w:rPr>
                <w:noProof/>
              </w:rPr>
            </w:pPr>
            <w:r>
              <w:rPr>
                <w:noProof/>
              </w:rPr>
              <w:t>Dérouler</w:t>
            </w:r>
          </w:p>
          <w:p w14:paraId="691F068E" w14:textId="47EB9573" w:rsidR="001205A1" w:rsidRDefault="00121122" w:rsidP="005D6DC8">
            <w:pPr>
              <w:pStyle w:val="Texte"/>
              <w:rPr>
                <w:noProof/>
                <w:sz w:val="30"/>
                <w:szCs w:val="30"/>
              </w:rPr>
            </w:pPr>
            <w:r>
              <w:rPr>
                <w:noProof/>
              </w:rPr>
              <w:br/>
            </w:r>
            <w:r w:rsidR="000360ED">
              <w:rPr>
                <w:noProof/>
                <w:sz w:val="30"/>
                <w:szCs w:val="30"/>
              </w:rPr>
              <w:t>Différentes épreuves seront à valider afin de débloquer indices et avancer dans le scénario.</w:t>
            </w:r>
            <w:r w:rsidR="000360ED">
              <w:rPr>
                <w:noProof/>
                <w:sz w:val="30"/>
                <w:szCs w:val="30"/>
              </w:rPr>
              <w:br/>
            </w:r>
          </w:p>
          <w:p w14:paraId="18658B4D" w14:textId="16647500" w:rsidR="000360ED" w:rsidRDefault="000360ED" w:rsidP="005D6DC8">
            <w:pPr>
              <w:pStyle w:val="Texte"/>
              <w:jc w:val="both"/>
              <w:rPr>
                <w:noProof/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t>Dans un premier temps un brief va être fait au groupe 7 pour expliquer le contexte, puis les inspecteurs devront fouiller l’ap</w:t>
            </w:r>
            <w:r w:rsidR="008414F0">
              <w:rPr>
                <w:noProof/>
                <w:sz w:val="30"/>
                <w:szCs w:val="30"/>
              </w:rPr>
              <w:t>p</w:t>
            </w:r>
            <w:r>
              <w:rPr>
                <w:noProof/>
                <w:sz w:val="30"/>
                <w:szCs w:val="30"/>
              </w:rPr>
              <w:t>artement pour obtenir un mot de passe sur une fiche et éventuellement différents indice</w:t>
            </w:r>
            <w:r w:rsidR="008414F0">
              <w:rPr>
                <w:noProof/>
                <w:sz w:val="30"/>
                <w:szCs w:val="30"/>
              </w:rPr>
              <w:t>s</w:t>
            </w:r>
            <w:r>
              <w:rPr>
                <w:noProof/>
                <w:sz w:val="30"/>
                <w:szCs w:val="30"/>
              </w:rPr>
              <w:t>.</w:t>
            </w:r>
          </w:p>
          <w:p w14:paraId="632A98BA" w14:textId="6E9C2AB5" w:rsidR="000360ED" w:rsidRDefault="00465272" w:rsidP="005D6DC8">
            <w:pPr>
              <w:pStyle w:val="Texte"/>
              <w:jc w:val="both"/>
              <w:rPr>
                <w:noProof/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br/>
              <w:t>Le</w:t>
            </w:r>
            <w:r w:rsidR="005D6DC8">
              <w:rPr>
                <w:noProof/>
                <w:sz w:val="30"/>
                <w:szCs w:val="30"/>
              </w:rPr>
              <w:t xml:space="preserve"> </w:t>
            </w:r>
            <w:r>
              <w:rPr>
                <w:noProof/>
                <w:sz w:val="30"/>
                <w:szCs w:val="30"/>
              </w:rPr>
              <w:t>mot de passe</w:t>
            </w:r>
            <w:r w:rsidR="005D6DC8">
              <w:rPr>
                <w:noProof/>
                <w:sz w:val="30"/>
                <w:szCs w:val="30"/>
              </w:rPr>
              <w:t xml:space="preserve"> «cassandra*» </w:t>
            </w:r>
            <w:r>
              <w:rPr>
                <w:noProof/>
                <w:sz w:val="30"/>
                <w:szCs w:val="30"/>
              </w:rPr>
              <w:t>servira à dévérou</w:t>
            </w:r>
            <w:r w:rsidR="008414F0">
              <w:rPr>
                <w:noProof/>
                <w:sz w:val="30"/>
                <w:szCs w:val="30"/>
              </w:rPr>
              <w:t>i</w:t>
            </w:r>
            <w:r>
              <w:rPr>
                <w:noProof/>
                <w:sz w:val="30"/>
                <w:szCs w:val="30"/>
              </w:rPr>
              <w:t>ller l</w:t>
            </w:r>
            <w:r w:rsidR="008414F0">
              <w:rPr>
                <w:noProof/>
                <w:sz w:val="30"/>
                <w:szCs w:val="30"/>
              </w:rPr>
              <w:t>a session</w:t>
            </w:r>
            <w:r>
              <w:rPr>
                <w:noProof/>
                <w:sz w:val="30"/>
                <w:szCs w:val="30"/>
              </w:rPr>
              <w:t xml:space="preserve"> de l’odinateur présent sur les lieux, puis ils arrivents sur le bureau avec un dossier « Work » qui contient 3 autres dossiers dont 2</w:t>
            </w:r>
            <w:r w:rsidR="008414F0">
              <w:rPr>
                <w:noProof/>
                <w:sz w:val="30"/>
                <w:szCs w:val="30"/>
              </w:rPr>
              <w:t xml:space="preserve"> sont</w:t>
            </w:r>
            <w:r>
              <w:rPr>
                <w:noProof/>
                <w:sz w:val="30"/>
                <w:szCs w:val="30"/>
              </w:rPr>
              <w:t xml:space="preserve"> véroulli</w:t>
            </w:r>
            <w:r w:rsidR="008414F0">
              <w:rPr>
                <w:noProof/>
                <w:sz w:val="30"/>
                <w:szCs w:val="30"/>
              </w:rPr>
              <w:t>és par codes</w:t>
            </w:r>
            <w:r w:rsidR="00FE42B4">
              <w:rPr>
                <w:noProof/>
                <w:sz w:val="30"/>
                <w:szCs w:val="30"/>
              </w:rPr>
              <w:t>.</w:t>
            </w:r>
          </w:p>
          <w:p w14:paraId="09BE5447" w14:textId="60E48254" w:rsidR="00FE42B4" w:rsidRDefault="00FE42B4" w:rsidP="005D6DC8">
            <w:pPr>
              <w:pStyle w:val="Texte"/>
              <w:jc w:val="both"/>
              <w:rPr>
                <w:noProof/>
                <w:sz w:val="30"/>
                <w:szCs w:val="30"/>
              </w:rPr>
            </w:pPr>
          </w:p>
          <w:p w14:paraId="2D483CDE" w14:textId="11197D36" w:rsidR="000360ED" w:rsidRPr="00121122" w:rsidRDefault="000360ED" w:rsidP="00121122">
            <w:pPr>
              <w:pStyle w:val="Texte"/>
              <w:rPr>
                <w:noProof/>
                <w:sz w:val="30"/>
                <w:szCs w:val="30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43DB5EAF" w14:textId="6E9EE8B7" w:rsidR="00A81248" w:rsidRDefault="005D6DC8" w:rsidP="00A24793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DA506DC" wp14:editId="39A0354A">
                  <wp:simplePos x="0" y="0"/>
                  <wp:positionH relativeFrom="column">
                    <wp:posOffset>1973580</wp:posOffset>
                  </wp:positionH>
                  <wp:positionV relativeFrom="paragraph">
                    <wp:posOffset>1810385</wp:posOffset>
                  </wp:positionV>
                  <wp:extent cx="1134745" cy="1544320"/>
                  <wp:effectExtent l="0" t="0" r="8255" b="0"/>
                  <wp:wrapTight wrapText="bothSides">
                    <wp:wrapPolygon edited="0">
                      <wp:start x="0" y="0"/>
                      <wp:lineTo x="0" y="21316"/>
                      <wp:lineTo x="21395" y="21316"/>
                      <wp:lineTo x="21395" y="0"/>
                      <wp:lineTo x="0" y="0"/>
                    </wp:wrapPolygon>
                  </wp:wrapTight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49" t="10609" r="23686" b="34954"/>
                          <a:stretch/>
                        </pic:blipFill>
                        <pic:spPr bwMode="auto">
                          <a:xfrm>
                            <a:off x="0" y="0"/>
                            <a:ext cx="1134745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5F3559F" wp14:editId="16BA4760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1782445</wp:posOffset>
                  </wp:positionV>
                  <wp:extent cx="1821180" cy="1586865"/>
                  <wp:effectExtent l="0" t="0" r="7620" b="0"/>
                  <wp:wrapTight wrapText="bothSides">
                    <wp:wrapPolygon edited="0">
                      <wp:start x="0" y="0"/>
                      <wp:lineTo x="0" y="21263"/>
                      <wp:lineTo x="21464" y="21263"/>
                      <wp:lineTo x="21464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642"/>
                          <a:stretch/>
                        </pic:blipFill>
                        <pic:spPr bwMode="auto">
                          <a:xfrm>
                            <a:off x="0" y="0"/>
                            <a:ext cx="1821180" cy="158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4A259BBD" wp14:editId="6E3C922F">
                  <wp:extent cx="3042920" cy="1711643"/>
                  <wp:effectExtent l="0" t="0" r="5080" b="317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057840" cy="172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0E7CD7" w14:textId="19E538D1" w:rsidR="005D6DC8" w:rsidRPr="005D6DC8" w:rsidRDefault="00B95FC5" w:rsidP="005D6DC8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129DCC3" wp14:editId="589D049C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1784350</wp:posOffset>
                  </wp:positionV>
                  <wp:extent cx="3040380" cy="1636395"/>
                  <wp:effectExtent l="0" t="0" r="7620" b="1905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380" cy="163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51138BD9" w14:textId="7EDEA7DC" w:rsidR="005D6DC8" w:rsidRPr="005D6DC8" w:rsidRDefault="005D6DC8" w:rsidP="005D6DC8"/>
          <w:p w14:paraId="04EB3A5D" w14:textId="5335FEFE" w:rsidR="005D6DC8" w:rsidRPr="005D6DC8" w:rsidRDefault="005D6DC8" w:rsidP="005D6DC8"/>
          <w:p w14:paraId="331FAC88" w14:textId="203595AD" w:rsidR="005D6DC8" w:rsidRPr="005D6DC8" w:rsidRDefault="005D6DC8" w:rsidP="005D6DC8"/>
          <w:p w14:paraId="3E128594" w14:textId="77777777" w:rsidR="005D6DC8" w:rsidRPr="005D6DC8" w:rsidRDefault="005D6DC8" w:rsidP="005D6DC8"/>
          <w:p w14:paraId="4B9D9B42" w14:textId="38B35D0D" w:rsidR="005D6DC8" w:rsidRPr="005D6DC8" w:rsidRDefault="005D6DC8" w:rsidP="005D6DC8"/>
          <w:p w14:paraId="3387AA21" w14:textId="26FADD49" w:rsidR="005D6DC8" w:rsidRPr="005D6DC8" w:rsidRDefault="005D6DC8" w:rsidP="005D6DC8"/>
          <w:p w14:paraId="09B1C558" w14:textId="0D6BF39B" w:rsidR="005D6DC8" w:rsidRPr="005D6DC8" w:rsidRDefault="005D6DC8" w:rsidP="005D6DC8"/>
          <w:p w14:paraId="238670B5" w14:textId="52E7FCB5" w:rsidR="005D6DC8" w:rsidRPr="005D6DC8" w:rsidRDefault="005D6DC8" w:rsidP="005D6DC8"/>
          <w:p w14:paraId="178A7B32" w14:textId="1D7CDAED" w:rsidR="005D6DC8" w:rsidRPr="005D6DC8" w:rsidRDefault="005D6DC8" w:rsidP="005D6DC8"/>
          <w:p w14:paraId="6DC0CB75" w14:textId="0F8BE395" w:rsidR="005D6DC8" w:rsidRDefault="005D6DC8" w:rsidP="005D6DC8">
            <w:pPr>
              <w:rPr>
                <w:noProof/>
              </w:rPr>
            </w:pPr>
          </w:p>
          <w:p w14:paraId="6FC2B525" w14:textId="3968701C" w:rsidR="005D6DC8" w:rsidRDefault="005D6DC8" w:rsidP="005D6DC8">
            <w:pPr>
              <w:rPr>
                <w:noProof/>
              </w:rPr>
            </w:pPr>
          </w:p>
          <w:p w14:paraId="4753DBCD" w14:textId="7B5ED7F3" w:rsidR="005D6DC8" w:rsidRPr="005D6DC8" w:rsidRDefault="005D6DC8" w:rsidP="005D6DC8">
            <w:pPr>
              <w:tabs>
                <w:tab w:val="left" w:pos="949"/>
              </w:tabs>
            </w:pPr>
            <w:r>
              <w:tab/>
            </w:r>
          </w:p>
        </w:tc>
        <w:tc>
          <w:tcPr>
            <w:tcW w:w="421" w:type="dxa"/>
            <w:shd w:val="clear" w:color="auto" w:fill="EDF0F4" w:themeFill="accent3"/>
          </w:tcPr>
          <w:p w14:paraId="7724286D" w14:textId="77777777" w:rsidR="00A81248" w:rsidRPr="006B7126" w:rsidRDefault="00A81248">
            <w:pPr>
              <w:rPr>
                <w:noProof/>
              </w:rPr>
            </w:pPr>
          </w:p>
        </w:tc>
      </w:tr>
    </w:tbl>
    <w:p w14:paraId="51EABC51" w14:textId="77777777" w:rsidR="00FE42B4" w:rsidRPr="006B7126" w:rsidRDefault="00C66528">
      <w:pPr>
        <w:rPr>
          <w:noProof/>
        </w:rPr>
      </w:pPr>
      <w:r w:rsidRPr="006B7126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064837" wp14:editId="7E0D242B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Form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66006" id="Forme" o:spid="_x0000_s1026" alt="&quot;&quot;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</w:p>
    <w:tbl>
      <w:tblPr>
        <w:tblpPr w:leftFromText="141" w:rightFromText="141" w:vertAnchor="text" w:tblpY="1"/>
        <w:tblOverlap w:val="never"/>
        <w:tblW w:w="10632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7092"/>
        <w:gridCol w:w="2732"/>
        <w:gridCol w:w="387"/>
      </w:tblGrid>
      <w:tr w:rsidR="00FE42B4" w:rsidRPr="006B7126" w14:paraId="520ED134" w14:textId="77777777" w:rsidTr="00B95FC5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354755DB" w14:textId="77777777" w:rsidR="00FE42B4" w:rsidRPr="006B7126" w:rsidRDefault="00FE42B4" w:rsidP="00B95FC5">
            <w:pPr>
              <w:rPr>
                <w:noProof/>
              </w:rPr>
            </w:pPr>
          </w:p>
        </w:tc>
        <w:tc>
          <w:tcPr>
            <w:tcW w:w="7092" w:type="dxa"/>
            <w:shd w:val="clear" w:color="auto" w:fill="EDF0F4" w:themeFill="accent3"/>
          </w:tcPr>
          <w:p w14:paraId="0CB571A7" w14:textId="77777777" w:rsidR="00FE42B4" w:rsidRPr="006B7126" w:rsidRDefault="00FE42B4" w:rsidP="00B95FC5">
            <w:pPr>
              <w:rPr>
                <w:noProof/>
              </w:rPr>
            </w:pPr>
          </w:p>
        </w:tc>
        <w:tc>
          <w:tcPr>
            <w:tcW w:w="2732" w:type="dxa"/>
            <w:shd w:val="clear" w:color="auto" w:fill="EDF0F4" w:themeFill="accent3"/>
          </w:tcPr>
          <w:p w14:paraId="27D5C4E6" w14:textId="77777777" w:rsidR="00FE42B4" w:rsidRPr="006B7126" w:rsidRDefault="00FE42B4" w:rsidP="00B95FC5">
            <w:pPr>
              <w:rPr>
                <w:noProof/>
              </w:rPr>
            </w:pPr>
          </w:p>
        </w:tc>
        <w:tc>
          <w:tcPr>
            <w:tcW w:w="387" w:type="dxa"/>
            <w:shd w:val="clear" w:color="auto" w:fill="EDF0F4" w:themeFill="accent3"/>
          </w:tcPr>
          <w:p w14:paraId="4EEF6BFE" w14:textId="77777777" w:rsidR="00FE42B4" w:rsidRPr="006B7126" w:rsidRDefault="00FE42B4" w:rsidP="00B95FC5">
            <w:pPr>
              <w:rPr>
                <w:noProof/>
              </w:rPr>
            </w:pPr>
          </w:p>
        </w:tc>
      </w:tr>
      <w:tr w:rsidR="00FE42B4" w:rsidRPr="006B7126" w14:paraId="319C92DA" w14:textId="77777777" w:rsidTr="00B95FC5">
        <w:trPr>
          <w:trHeight w:val="4933"/>
        </w:trPr>
        <w:tc>
          <w:tcPr>
            <w:tcW w:w="421" w:type="dxa"/>
            <w:shd w:val="clear" w:color="auto" w:fill="EDF0F4" w:themeFill="accent3"/>
          </w:tcPr>
          <w:p w14:paraId="1D7CA13E" w14:textId="77777777" w:rsidR="00FE42B4" w:rsidRPr="006B7126" w:rsidRDefault="00FE42B4" w:rsidP="00B95FC5">
            <w:pPr>
              <w:rPr>
                <w:noProof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23C08E99" w14:textId="2B1A7625" w:rsidR="00FE42B4" w:rsidRDefault="00FE42B4" w:rsidP="00B95FC5">
            <w:pPr>
              <w:jc w:val="both"/>
              <w:rPr>
                <w:i/>
                <w:iCs/>
                <w:sz w:val="30"/>
                <w:szCs w:val="30"/>
              </w:rPr>
            </w:pPr>
            <w:r>
              <w:rPr>
                <w:i/>
                <w:iCs/>
                <w:sz w:val="30"/>
                <w:szCs w:val="30"/>
              </w:rPr>
              <w:t xml:space="preserve">Ils devront ouvrir le dossier « Tache_1 », à l’intérieur ils trouveront un fichier avec une </w:t>
            </w:r>
            <w:r w:rsidR="005347BE">
              <w:rPr>
                <w:i/>
                <w:iCs/>
                <w:sz w:val="30"/>
                <w:szCs w:val="30"/>
              </w:rPr>
              <w:t>énigme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 w:rsidR="008414F0">
              <w:rPr>
                <w:i/>
                <w:iCs/>
                <w:sz w:val="30"/>
                <w:szCs w:val="30"/>
              </w:rPr>
              <w:t>le but sera de</w:t>
            </w:r>
            <w:r>
              <w:rPr>
                <w:i/>
                <w:iCs/>
                <w:sz w:val="30"/>
                <w:szCs w:val="30"/>
              </w:rPr>
              <w:t xml:space="preserve"> convertir le mot « TRONCONNEUSE » en hexadécimale </w:t>
            </w:r>
            <w:r w:rsidR="00312714">
              <w:rPr>
                <w:i/>
                <w:iCs/>
                <w:sz w:val="30"/>
                <w:szCs w:val="30"/>
              </w:rPr>
              <w:t>pour obtenir le mot de passe du deuxième fichier</w:t>
            </w:r>
            <w:r w:rsidR="008414F0">
              <w:rPr>
                <w:i/>
                <w:iCs/>
                <w:sz w:val="30"/>
                <w:szCs w:val="30"/>
              </w:rPr>
              <w:t xml:space="preserve"> et permettre son ouverture</w:t>
            </w:r>
            <w:r w:rsidR="00312714">
              <w:rPr>
                <w:i/>
                <w:iCs/>
                <w:sz w:val="30"/>
                <w:szCs w:val="30"/>
              </w:rPr>
              <w:t>.</w:t>
            </w:r>
          </w:p>
          <w:p w14:paraId="66F32D4C" w14:textId="7C5E169D" w:rsidR="0007096D" w:rsidRDefault="0007096D" w:rsidP="00B95FC5">
            <w:pPr>
              <w:jc w:val="both"/>
              <w:rPr>
                <w:i/>
                <w:iCs/>
                <w:sz w:val="30"/>
                <w:szCs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83FB570" wp14:editId="331D968C">
                  <wp:simplePos x="0" y="0"/>
                  <wp:positionH relativeFrom="column">
                    <wp:posOffset>3115945</wp:posOffset>
                  </wp:positionH>
                  <wp:positionV relativeFrom="paragraph">
                    <wp:posOffset>210185</wp:posOffset>
                  </wp:positionV>
                  <wp:extent cx="3177540" cy="838200"/>
                  <wp:effectExtent l="0" t="0" r="3810" b="0"/>
                  <wp:wrapNone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8571"/>
                          <a:stretch/>
                        </pic:blipFill>
                        <pic:spPr bwMode="auto">
                          <a:xfrm>
                            <a:off x="0" y="0"/>
                            <a:ext cx="317754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7F7D04C7" w14:textId="3813338F" w:rsidR="0007096D" w:rsidRDefault="0007096D" w:rsidP="00E043B5">
            <w:pPr>
              <w:tabs>
                <w:tab w:val="left" w:pos="7178"/>
              </w:tabs>
              <w:jc w:val="both"/>
              <w:rPr>
                <w:i/>
                <w:iCs/>
                <w:sz w:val="30"/>
                <w:szCs w:val="30"/>
              </w:rPr>
            </w:pPr>
            <w:r w:rsidRPr="0007096D">
              <w:rPr>
                <w:i/>
                <w:iCs/>
                <w:noProof/>
                <w:sz w:val="30"/>
                <w:szCs w:val="30"/>
              </w:rPr>
              <w:drawing>
                <wp:anchor distT="0" distB="0" distL="114300" distR="114300" simplePos="0" relativeHeight="251666432" behindDoc="0" locked="0" layoutInCell="1" allowOverlap="1" wp14:anchorId="6C9A0370" wp14:editId="3C98D258">
                  <wp:simplePos x="0" y="0"/>
                  <wp:positionH relativeFrom="column">
                    <wp:posOffset>3132138</wp:posOffset>
                  </wp:positionH>
                  <wp:positionV relativeFrom="paragraph">
                    <wp:posOffset>1304290</wp:posOffset>
                  </wp:positionV>
                  <wp:extent cx="3187065" cy="208599"/>
                  <wp:effectExtent l="0" t="0" r="0" b="127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065" cy="208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868C84B" wp14:editId="04A09A2E">
                  <wp:extent cx="3070860" cy="2114030"/>
                  <wp:effectExtent l="0" t="0" r="0" b="63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457" cy="2123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043B5">
              <w:rPr>
                <w:i/>
                <w:iCs/>
                <w:sz w:val="30"/>
                <w:szCs w:val="30"/>
              </w:rPr>
              <w:tab/>
            </w:r>
          </w:p>
          <w:p w14:paraId="6F9578FA" w14:textId="77777777" w:rsidR="00312714" w:rsidRDefault="00312714" w:rsidP="00B95FC5">
            <w:pPr>
              <w:rPr>
                <w:i/>
                <w:iCs/>
                <w:sz w:val="30"/>
                <w:szCs w:val="30"/>
              </w:rPr>
            </w:pPr>
          </w:p>
          <w:p w14:paraId="56A3FD7C" w14:textId="54703E04" w:rsidR="00312714" w:rsidRDefault="00312714" w:rsidP="00B95FC5">
            <w:pPr>
              <w:jc w:val="both"/>
              <w:rPr>
                <w:i/>
                <w:iCs/>
                <w:sz w:val="30"/>
                <w:szCs w:val="30"/>
              </w:rPr>
            </w:pPr>
            <w:r>
              <w:rPr>
                <w:i/>
                <w:iCs/>
                <w:sz w:val="30"/>
                <w:szCs w:val="30"/>
              </w:rPr>
              <w:t>Une fois ce code obtenu le deuxième dossier « Tache_2 » donne accès a un fichier crypté, pour le décrypter ils auront besoins d’utiliser les outils disponibles (script de décryptage) dans la clef USB.</w:t>
            </w:r>
          </w:p>
          <w:p w14:paraId="3B7DE84B" w14:textId="64B29407" w:rsidR="0007096D" w:rsidRDefault="0007096D" w:rsidP="00B95FC5">
            <w:pPr>
              <w:jc w:val="both"/>
              <w:rPr>
                <w:i/>
                <w:iCs/>
                <w:sz w:val="30"/>
                <w:szCs w:val="30"/>
              </w:rPr>
            </w:pPr>
          </w:p>
          <w:p w14:paraId="382C1344" w14:textId="31E5CEA6" w:rsidR="0007096D" w:rsidRDefault="000938C4" w:rsidP="00B95FC5">
            <w:pPr>
              <w:jc w:val="both"/>
              <w:rPr>
                <w:i/>
                <w:iCs/>
                <w:sz w:val="30"/>
                <w:szCs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3C13732" wp14:editId="4C8ED94E">
                  <wp:simplePos x="0" y="0"/>
                  <wp:positionH relativeFrom="column">
                    <wp:posOffset>3168196</wp:posOffset>
                  </wp:positionH>
                  <wp:positionV relativeFrom="paragraph">
                    <wp:posOffset>1178</wp:posOffset>
                  </wp:positionV>
                  <wp:extent cx="3205396" cy="2051957"/>
                  <wp:effectExtent l="0" t="0" r="0" b="5715"/>
                  <wp:wrapNone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23157"/>
                          <a:stretch/>
                        </pic:blipFill>
                        <pic:spPr bwMode="auto">
                          <a:xfrm>
                            <a:off x="0" y="0"/>
                            <a:ext cx="3228404" cy="2066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35EC68B0" wp14:editId="6D25AF8C">
                  <wp:extent cx="3086100" cy="2066719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916" cy="2084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21B27C" w14:textId="77777777" w:rsidR="00312714" w:rsidRDefault="00312714" w:rsidP="00B95FC5">
            <w:pPr>
              <w:rPr>
                <w:i/>
                <w:iCs/>
                <w:sz w:val="30"/>
                <w:szCs w:val="30"/>
              </w:rPr>
            </w:pPr>
          </w:p>
          <w:p w14:paraId="48156BE1" w14:textId="4BB1EF2F" w:rsidR="00312714" w:rsidRDefault="00312714" w:rsidP="00B95FC5">
            <w:pPr>
              <w:jc w:val="both"/>
              <w:rPr>
                <w:i/>
                <w:iCs/>
                <w:sz w:val="30"/>
                <w:szCs w:val="30"/>
              </w:rPr>
            </w:pPr>
            <w:r>
              <w:rPr>
                <w:i/>
                <w:iCs/>
                <w:sz w:val="30"/>
                <w:szCs w:val="30"/>
              </w:rPr>
              <w:t xml:space="preserve">A la suite du décryptage, ils </w:t>
            </w:r>
            <w:r w:rsidR="005347BE">
              <w:rPr>
                <w:i/>
                <w:iCs/>
                <w:sz w:val="30"/>
                <w:szCs w:val="30"/>
              </w:rPr>
              <w:t>obtiendront le code « </w:t>
            </w:r>
            <w:proofErr w:type="spellStart"/>
            <w:r w:rsidR="005347BE">
              <w:rPr>
                <w:i/>
                <w:iCs/>
                <w:sz w:val="30"/>
                <w:szCs w:val="30"/>
              </w:rPr>
              <w:t>ynovcampus</w:t>
            </w:r>
            <w:proofErr w:type="spellEnd"/>
            <w:r w:rsidR="005347BE">
              <w:rPr>
                <w:i/>
                <w:iCs/>
                <w:sz w:val="30"/>
                <w:szCs w:val="30"/>
              </w:rPr>
              <w:t xml:space="preserve"> » pour déverrouiller le dernier fichier « Tache_3 » où ils trouveront </w:t>
            </w:r>
            <w:r w:rsidR="001B1DF5">
              <w:rPr>
                <w:i/>
                <w:iCs/>
                <w:sz w:val="30"/>
                <w:szCs w:val="30"/>
              </w:rPr>
              <w:t xml:space="preserve">plusieurs </w:t>
            </w:r>
            <w:r w:rsidR="00901099">
              <w:rPr>
                <w:i/>
                <w:iCs/>
                <w:sz w:val="30"/>
                <w:szCs w:val="30"/>
              </w:rPr>
              <w:t xml:space="preserve">photos, ils devront fouiller dans </w:t>
            </w:r>
            <w:r w:rsidR="008414F0">
              <w:rPr>
                <w:i/>
                <w:iCs/>
                <w:sz w:val="30"/>
                <w:szCs w:val="30"/>
              </w:rPr>
              <w:t>les métas donnés</w:t>
            </w:r>
            <w:r w:rsidR="00901099">
              <w:rPr>
                <w:i/>
                <w:iCs/>
                <w:sz w:val="30"/>
                <w:szCs w:val="30"/>
              </w:rPr>
              <w:t xml:space="preserve"> de la photo « </w:t>
            </w:r>
            <w:r w:rsidR="00BB4F4C">
              <w:rPr>
                <w:i/>
                <w:iCs/>
                <w:sz w:val="30"/>
                <w:szCs w:val="30"/>
              </w:rPr>
              <w:t>ID</w:t>
            </w:r>
            <w:r w:rsidR="00901099">
              <w:rPr>
                <w:i/>
                <w:iCs/>
                <w:sz w:val="30"/>
                <w:szCs w:val="30"/>
              </w:rPr>
              <w:t>_</w:t>
            </w:r>
            <w:r w:rsidR="00BB4F4C">
              <w:rPr>
                <w:i/>
                <w:iCs/>
                <w:sz w:val="30"/>
                <w:szCs w:val="30"/>
              </w:rPr>
              <w:t>P</w:t>
            </w:r>
            <w:r w:rsidR="00901099">
              <w:rPr>
                <w:i/>
                <w:iCs/>
                <w:sz w:val="30"/>
                <w:szCs w:val="30"/>
              </w:rPr>
              <w:t>hoto</w:t>
            </w:r>
            <w:r w:rsidR="00BB4F4C">
              <w:rPr>
                <w:i/>
                <w:iCs/>
                <w:sz w:val="30"/>
                <w:szCs w:val="30"/>
              </w:rPr>
              <w:t>.jpg</w:t>
            </w:r>
            <w:r w:rsidR="00901099">
              <w:rPr>
                <w:i/>
                <w:iCs/>
                <w:sz w:val="30"/>
                <w:szCs w:val="30"/>
              </w:rPr>
              <w:t> » pour trouver le nom du criminel, puis chercher la stéganographie de la photo</w:t>
            </w:r>
            <w:r w:rsidR="0007096D">
              <w:rPr>
                <w:i/>
                <w:iCs/>
                <w:sz w:val="30"/>
                <w:szCs w:val="30"/>
              </w:rPr>
              <w:t xml:space="preserve"> « Souvenir.jpg</w:t>
            </w:r>
            <w:r w:rsidR="00901099">
              <w:rPr>
                <w:i/>
                <w:iCs/>
                <w:sz w:val="30"/>
                <w:szCs w:val="30"/>
              </w:rPr>
              <w:t> » qui donne un fichier avec l’heure de crime</w:t>
            </w:r>
            <w:r w:rsidR="00BB4F4C">
              <w:rPr>
                <w:i/>
                <w:iCs/>
                <w:sz w:val="30"/>
                <w:szCs w:val="30"/>
              </w:rPr>
              <w:t>.</w:t>
            </w:r>
            <w:r w:rsidR="000938C4">
              <w:rPr>
                <w:i/>
                <w:iCs/>
                <w:sz w:val="30"/>
                <w:szCs w:val="30"/>
              </w:rPr>
              <w:t xml:space="preserve"> Ils devront utiliser les outils présents dans la clef USB.</w:t>
            </w:r>
          </w:p>
          <w:p w14:paraId="238BC21E" w14:textId="1F337655" w:rsidR="00BB4F4C" w:rsidRDefault="00BB4F4C" w:rsidP="00B95FC5">
            <w:pPr>
              <w:rPr>
                <w:i/>
                <w:iCs/>
                <w:sz w:val="30"/>
                <w:szCs w:val="30"/>
              </w:rPr>
            </w:pPr>
          </w:p>
          <w:p w14:paraId="144F4B10" w14:textId="7AD4DFC0" w:rsidR="000938C4" w:rsidRDefault="000938C4" w:rsidP="00B95FC5">
            <w:pPr>
              <w:rPr>
                <w:i/>
                <w:iCs/>
                <w:sz w:val="30"/>
                <w:szCs w:val="30"/>
              </w:rPr>
            </w:pPr>
          </w:p>
          <w:p w14:paraId="5398D371" w14:textId="28F47849" w:rsidR="000938C4" w:rsidRDefault="000938C4" w:rsidP="00B95FC5">
            <w:pPr>
              <w:rPr>
                <w:i/>
                <w:iCs/>
                <w:sz w:val="30"/>
                <w:szCs w:val="30"/>
              </w:rPr>
            </w:pPr>
          </w:p>
          <w:p w14:paraId="45B74104" w14:textId="22460EA5" w:rsidR="000938C4" w:rsidRDefault="000938C4" w:rsidP="00B95FC5">
            <w:pPr>
              <w:rPr>
                <w:i/>
                <w:iCs/>
                <w:sz w:val="30"/>
                <w:szCs w:val="30"/>
              </w:rPr>
            </w:pPr>
          </w:p>
          <w:p w14:paraId="74ACA1C3" w14:textId="1DC69D2B" w:rsidR="000938C4" w:rsidRDefault="000938C4" w:rsidP="00B95FC5">
            <w:pPr>
              <w:rPr>
                <w:i/>
                <w:iCs/>
                <w:sz w:val="30"/>
                <w:szCs w:val="30"/>
              </w:rPr>
            </w:pPr>
          </w:p>
          <w:p w14:paraId="678840AD" w14:textId="712626AE" w:rsidR="000938C4" w:rsidRDefault="000938C4" w:rsidP="00B95FC5">
            <w:pPr>
              <w:rPr>
                <w:i/>
                <w:iCs/>
                <w:sz w:val="30"/>
                <w:szCs w:val="30"/>
              </w:rPr>
            </w:pPr>
          </w:p>
          <w:p w14:paraId="5FA6C863" w14:textId="51AB4D06" w:rsidR="000938C4" w:rsidRDefault="000938C4" w:rsidP="00B95FC5">
            <w:pPr>
              <w:rPr>
                <w:i/>
                <w:iCs/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2A1D7299" wp14:editId="56308826">
                  <wp:simplePos x="0" y="0"/>
                  <wp:positionH relativeFrom="column">
                    <wp:posOffset>3111789</wp:posOffset>
                  </wp:positionH>
                  <wp:positionV relativeFrom="paragraph">
                    <wp:posOffset>214744</wp:posOffset>
                  </wp:positionV>
                  <wp:extent cx="3268959" cy="2715491"/>
                  <wp:effectExtent l="0" t="0" r="8255" b="8890"/>
                  <wp:wrapNone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247"/>
                          <a:stretch/>
                        </pic:blipFill>
                        <pic:spPr bwMode="auto">
                          <a:xfrm>
                            <a:off x="0" y="0"/>
                            <a:ext cx="3269208" cy="2715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81837E" w14:textId="540B543B" w:rsidR="000938C4" w:rsidRDefault="000938C4" w:rsidP="00B95FC5">
            <w:pPr>
              <w:rPr>
                <w:i/>
                <w:iCs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635D71" wp14:editId="26A7F992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815629</wp:posOffset>
                      </wp:positionV>
                      <wp:extent cx="1046018" cy="124691"/>
                      <wp:effectExtent l="0" t="0" r="20955" b="2794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6018" cy="124691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solidFill>
                                  <a:srgbClr val="FF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9FDB30" id="Rectangle 19" o:spid="_x0000_s1026" style="position:absolute;margin-left:1.75pt;margin-top:64.2pt;width:82.35pt;height: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" filled="f" strokecolor="red" strokeweight="2pt"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F3667E3" wp14:editId="78B7F238">
                  <wp:extent cx="3054927" cy="2707975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8574" cy="2720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D546C6" w14:textId="77777777" w:rsidR="000938C4" w:rsidRDefault="000938C4" w:rsidP="00B95FC5">
            <w:pPr>
              <w:jc w:val="both"/>
              <w:rPr>
                <w:i/>
                <w:iCs/>
                <w:sz w:val="30"/>
                <w:szCs w:val="30"/>
              </w:rPr>
            </w:pPr>
          </w:p>
          <w:p w14:paraId="0A5BF4A4" w14:textId="7C79CC65" w:rsidR="00BB4F4C" w:rsidRDefault="00BB4F4C" w:rsidP="00B95FC5">
            <w:pPr>
              <w:jc w:val="both"/>
              <w:rPr>
                <w:i/>
                <w:iCs/>
                <w:sz w:val="30"/>
                <w:szCs w:val="30"/>
              </w:rPr>
            </w:pPr>
            <w:r>
              <w:rPr>
                <w:i/>
                <w:iCs/>
                <w:sz w:val="30"/>
                <w:szCs w:val="30"/>
              </w:rPr>
              <w:t xml:space="preserve">Une fois toutes les informations obtenues pour inculper le </w:t>
            </w:r>
            <w:r w:rsidR="008414F0">
              <w:rPr>
                <w:i/>
                <w:iCs/>
                <w:sz w:val="30"/>
                <w:szCs w:val="30"/>
              </w:rPr>
              <w:t>coupable, les enquêteurs</w:t>
            </w:r>
            <w:r>
              <w:rPr>
                <w:i/>
                <w:iCs/>
                <w:sz w:val="30"/>
                <w:szCs w:val="30"/>
              </w:rPr>
              <w:t xml:space="preserve"> doivent les renseigner sur le site du rapport de la DCPJ.</w:t>
            </w:r>
          </w:p>
          <w:p w14:paraId="1448E96E" w14:textId="6A08E35B" w:rsidR="00BB4F4C" w:rsidRDefault="00BB4F4C" w:rsidP="00B95FC5">
            <w:pPr>
              <w:rPr>
                <w:i/>
                <w:iCs/>
                <w:sz w:val="30"/>
                <w:szCs w:val="30"/>
              </w:rPr>
            </w:pPr>
          </w:p>
          <w:p w14:paraId="72071A8F" w14:textId="75003801" w:rsidR="000938C4" w:rsidRDefault="00E043B5" w:rsidP="00B95FC5">
            <w:pPr>
              <w:rPr>
                <w:i/>
                <w:iCs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7AA1C02C" wp14:editId="4F61C645">
                  <wp:extent cx="6238240" cy="3153410"/>
                  <wp:effectExtent l="0" t="0" r="0" b="889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8240" cy="315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F42524" w14:textId="77777777" w:rsidR="000938C4" w:rsidRDefault="000938C4" w:rsidP="00B95FC5">
            <w:pPr>
              <w:rPr>
                <w:i/>
                <w:iCs/>
                <w:sz w:val="30"/>
                <w:szCs w:val="30"/>
              </w:rPr>
            </w:pPr>
          </w:p>
          <w:p w14:paraId="3742D804" w14:textId="77777777" w:rsidR="00E043B5" w:rsidRDefault="00BB4F4C" w:rsidP="00B95FC5">
            <w:pPr>
              <w:jc w:val="both"/>
              <w:rPr>
                <w:i/>
                <w:iCs/>
                <w:sz w:val="30"/>
                <w:szCs w:val="30"/>
              </w:rPr>
            </w:pPr>
            <w:r>
              <w:rPr>
                <w:i/>
                <w:iCs/>
                <w:sz w:val="30"/>
                <w:szCs w:val="30"/>
              </w:rPr>
              <w:t>Une fois toutes les informations justes</w:t>
            </w:r>
            <w:r w:rsidR="00E043B5">
              <w:rPr>
                <w:i/>
                <w:iCs/>
                <w:sz w:val="30"/>
                <w:szCs w:val="30"/>
              </w:rPr>
              <w:t> :</w:t>
            </w:r>
          </w:p>
          <w:p w14:paraId="46B10B20" w14:textId="77777777" w:rsidR="00E043B5" w:rsidRDefault="00E043B5" w:rsidP="00E043B5">
            <w:pPr>
              <w:pStyle w:val="Paragraphedeliste"/>
              <w:numPr>
                <w:ilvl w:val="0"/>
                <w:numId w:val="1"/>
              </w:numPr>
              <w:jc w:val="both"/>
              <w:rPr>
                <w:i/>
                <w:iCs/>
                <w:sz w:val="30"/>
                <w:szCs w:val="30"/>
              </w:rPr>
            </w:pPr>
            <w:r>
              <w:rPr>
                <w:i/>
                <w:iCs/>
                <w:sz w:val="30"/>
                <w:szCs w:val="30"/>
              </w:rPr>
              <w:t xml:space="preserve">Arme du crime = </w:t>
            </w:r>
            <w:proofErr w:type="spellStart"/>
            <w:r>
              <w:rPr>
                <w:i/>
                <w:iCs/>
                <w:sz w:val="30"/>
                <w:szCs w:val="30"/>
              </w:rPr>
              <w:t>tronconneuse</w:t>
            </w:r>
            <w:proofErr w:type="spellEnd"/>
          </w:p>
          <w:p w14:paraId="468A80D9" w14:textId="77777777" w:rsidR="00E043B5" w:rsidRDefault="00E043B5" w:rsidP="00E043B5">
            <w:pPr>
              <w:pStyle w:val="Paragraphedeliste"/>
              <w:numPr>
                <w:ilvl w:val="0"/>
                <w:numId w:val="1"/>
              </w:numPr>
              <w:jc w:val="both"/>
              <w:rPr>
                <w:i/>
                <w:iCs/>
                <w:sz w:val="30"/>
                <w:szCs w:val="30"/>
              </w:rPr>
            </w:pPr>
            <w:r>
              <w:rPr>
                <w:i/>
                <w:iCs/>
                <w:sz w:val="30"/>
                <w:szCs w:val="30"/>
              </w:rPr>
              <w:t>Nom du criminel = Jack Smith</w:t>
            </w:r>
          </w:p>
          <w:p w14:paraId="0FEF2962" w14:textId="77777777" w:rsidR="00E043B5" w:rsidRDefault="00E043B5" w:rsidP="00E043B5">
            <w:pPr>
              <w:pStyle w:val="Paragraphedeliste"/>
              <w:numPr>
                <w:ilvl w:val="0"/>
                <w:numId w:val="1"/>
              </w:numPr>
              <w:jc w:val="both"/>
              <w:rPr>
                <w:i/>
                <w:iCs/>
                <w:sz w:val="30"/>
                <w:szCs w:val="30"/>
              </w:rPr>
            </w:pPr>
            <w:r>
              <w:rPr>
                <w:i/>
                <w:iCs/>
                <w:sz w:val="30"/>
                <w:szCs w:val="30"/>
              </w:rPr>
              <w:t>Nom de la victime = Cassandra</w:t>
            </w:r>
          </w:p>
          <w:p w14:paraId="0EF438DD" w14:textId="77777777" w:rsidR="00E043B5" w:rsidRDefault="00E043B5" w:rsidP="00E043B5">
            <w:pPr>
              <w:pStyle w:val="Paragraphedeliste"/>
              <w:numPr>
                <w:ilvl w:val="0"/>
                <w:numId w:val="1"/>
              </w:numPr>
              <w:jc w:val="both"/>
              <w:rPr>
                <w:i/>
                <w:iCs/>
                <w:sz w:val="30"/>
                <w:szCs w:val="30"/>
              </w:rPr>
            </w:pPr>
            <w:r>
              <w:rPr>
                <w:i/>
                <w:iCs/>
                <w:sz w:val="30"/>
                <w:szCs w:val="30"/>
              </w:rPr>
              <w:t xml:space="preserve">Lieu du crime = </w:t>
            </w:r>
            <w:proofErr w:type="spellStart"/>
            <w:r>
              <w:rPr>
                <w:i/>
                <w:iCs/>
                <w:sz w:val="30"/>
                <w:szCs w:val="30"/>
              </w:rPr>
              <w:t>Ynov</w:t>
            </w:r>
            <w:proofErr w:type="spellEnd"/>
          </w:p>
          <w:p w14:paraId="47CF0896" w14:textId="77777777" w:rsidR="00E043B5" w:rsidRDefault="00E043B5" w:rsidP="00E043B5">
            <w:pPr>
              <w:pStyle w:val="Paragraphedeliste"/>
              <w:numPr>
                <w:ilvl w:val="0"/>
                <w:numId w:val="1"/>
              </w:numPr>
              <w:jc w:val="both"/>
              <w:rPr>
                <w:i/>
                <w:iCs/>
                <w:sz w:val="30"/>
                <w:szCs w:val="30"/>
              </w:rPr>
            </w:pPr>
            <w:r>
              <w:rPr>
                <w:i/>
                <w:iCs/>
                <w:sz w:val="30"/>
                <w:szCs w:val="30"/>
              </w:rPr>
              <w:t>Heure du crime = 7h29</w:t>
            </w:r>
          </w:p>
          <w:p w14:paraId="556A1085" w14:textId="77777777" w:rsidR="007E4927" w:rsidRDefault="007E4927" w:rsidP="007E4927">
            <w:pPr>
              <w:jc w:val="both"/>
              <w:rPr>
                <w:i/>
                <w:iCs/>
                <w:sz w:val="30"/>
                <w:szCs w:val="30"/>
              </w:rPr>
            </w:pPr>
          </w:p>
          <w:p w14:paraId="40DF9EFF" w14:textId="77777777" w:rsidR="007E4927" w:rsidRDefault="007E4927" w:rsidP="007E4927">
            <w:pPr>
              <w:jc w:val="both"/>
              <w:rPr>
                <w:i/>
                <w:iCs/>
                <w:sz w:val="30"/>
                <w:szCs w:val="30"/>
              </w:rPr>
            </w:pPr>
          </w:p>
          <w:p w14:paraId="792E2489" w14:textId="77777777" w:rsidR="007E4927" w:rsidRDefault="007E4927" w:rsidP="007E4927">
            <w:pPr>
              <w:jc w:val="both"/>
              <w:rPr>
                <w:i/>
                <w:iCs/>
                <w:sz w:val="30"/>
                <w:szCs w:val="30"/>
              </w:rPr>
            </w:pPr>
          </w:p>
          <w:p w14:paraId="7ED17850" w14:textId="77777777" w:rsidR="007E4927" w:rsidRDefault="007E4927" w:rsidP="007E4927">
            <w:pPr>
              <w:jc w:val="both"/>
              <w:rPr>
                <w:i/>
                <w:iCs/>
                <w:sz w:val="30"/>
                <w:szCs w:val="30"/>
              </w:rPr>
            </w:pPr>
          </w:p>
          <w:p w14:paraId="6621C1F8" w14:textId="77777777" w:rsidR="007E4927" w:rsidRDefault="007E4927" w:rsidP="007E4927">
            <w:pPr>
              <w:jc w:val="both"/>
              <w:rPr>
                <w:i/>
                <w:iCs/>
                <w:sz w:val="30"/>
                <w:szCs w:val="30"/>
              </w:rPr>
            </w:pPr>
          </w:p>
          <w:p w14:paraId="06CABFF8" w14:textId="77777777" w:rsidR="007E4927" w:rsidRPr="007E4927" w:rsidRDefault="007E4927" w:rsidP="007E4927">
            <w:pPr>
              <w:jc w:val="both"/>
              <w:rPr>
                <w:i/>
                <w:iCs/>
                <w:sz w:val="30"/>
                <w:szCs w:val="30"/>
              </w:rPr>
            </w:pPr>
          </w:p>
          <w:p w14:paraId="5D52430C" w14:textId="77777777" w:rsidR="00BB4F4C" w:rsidRDefault="00E043B5" w:rsidP="00E043B5">
            <w:pPr>
              <w:jc w:val="both"/>
              <w:rPr>
                <w:i/>
                <w:iCs/>
                <w:sz w:val="30"/>
                <w:szCs w:val="30"/>
              </w:rPr>
            </w:pPr>
            <w:r>
              <w:rPr>
                <w:i/>
                <w:iCs/>
                <w:sz w:val="30"/>
                <w:szCs w:val="30"/>
              </w:rPr>
              <w:t>I</w:t>
            </w:r>
            <w:r w:rsidR="00BB4F4C" w:rsidRPr="00E043B5">
              <w:rPr>
                <w:i/>
                <w:iCs/>
                <w:sz w:val="30"/>
                <w:szCs w:val="30"/>
              </w:rPr>
              <w:t xml:space="preserve">ls </w:t>
            </w:r>
            <w:r>
              <w:rPr>
                <w:i/>
                <w:iCs/>
                <w:sz w:val="30"/>
                <w:szCs w:val="30"/>
              </w:rPr>
              <w:t xml:space="preserve">auront accès à </w:t>
            </w:r>
            <w:r w:rsidR="00BB4F4C" w:rsidRPr="00E043B5">
              <w:rPr>
                <w:i/>
                <w:iCs/>
                <w:sz w:val="30"/>
                <w:szCs w:val="30"/>
              </w:rPr>
              <w:t>la page de réussite.</w:t>
            </w:r>
          </w:p>
          <w:p w14:paraId="1AD8F689" w14:textId="77777777" w:rsidR="007E4927" w:rsidRDefault="007E4927" w:rsidP="00E043B5">
            <w:pPr>
              <w:jc w:val="both"/>
              <w:rPr>
                <w:i/>
                <w:iCs/>
                <w:sz w:val="30"/>
                <w:szCs w:val="30"/>
              </w:rPr>
            </w:pPr>
          </w:p>
          <w:p w14:paraId="2062F31A" w14:textId="3CD5F715" w:rsidR="007E4927" w:rsidRPr="00E043B5" w:rsidRDefault="007E4927" w:rsidP="00E043B5">
            <w:pPr>
              <w:jc w:val="both"/>
              <w:rPr>
                <w:i/>
                <w:iCs/>
                <w:sz w:val="30"/>
                <w:szCs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4344A24D" wp14:editId="7B6AC82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-1905</wp:posOffset>
                  </wp:positionV>
                  <wp:extent cx="6238240" cy="3160395"/>
                  <wp:effectExtent l="0" t="0" r="0" b="1905"/>
                  <wp:wrapTight wrapText="bothSides">
                    <wp:wrapPolygon edited="0">
                      <wp:start x="0" y="0"/>
                      <wp:lineTo x="0" y="21483"/>
                      <wp:lineTo x="21503" y="21483"/>
                      <wp:lineTo x="21503" y="0"/>
                      <wp:lineTo x="0" y="0"/>
                    </wp:wrapPolygon>
                  </wp:wrapTight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8240" cy="316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7" w:type="dxa"/>
            <w:shd w:val="clear" w:color="auto" w:fill="EDF0F4" w:themeFill="accent3"/>
          </w:tcPr>
          <w:p w14:paraId="0F14F235" w14:textId="08B9AB8F" w:rsidR="00FE42B4" w:rsidRPr="006B7126" w:rsidRDefault="00FE42B4" w:rsidP="00B95FC5">
            <w:pPr>
              <w:rPr>
                <w:noProof/>
              </w:rPr>
            </w:pPr>
          </w:p>
        </w:tc>
      </w:tr>
    </w:tbl>
    <w:p w14:paraId="3B6790FF" w14:textId="27A5DBB5" w:rsidR="00A81248" w:rsidRPr="006B7126" w:rsidRDefault="00B95FC5">
      <w:pPr>
        <w:rPr>
          <w:noProof/>
        </w:rPr>
      </w:pPr>
      <w:r>
        <w:rPr>
          <w:noProof/>
        </w:rPr>
        <w:lastRenderedPageBreak/>
        <w:br w:type="textWrapping" w:clear="all"/>
      </w:r>
    </w:p>
    <w:sectPr w:rsidR="00A81248" w:rsidRPr="006B7126" w:rsidSect="00A31A5B">
      <w:footerReference w:type="even" r:id="rId24"/>
      <w:footerReference w:type="default" r:id="rId25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56A0D" w14:textId="77777777" w:rsidR="00782B1E" w:rsidRDefault="00782B1E" w:rsidP="001205A1">
      <w:r>
        <w:separator/>
      </w:r>
    </w:p>
  </w:endnote>
  <w:endnote w:type="continuationSeparator" w:id="0">
    <w:p w14:paraId="591CF1F8" w14:textId="77777777" w:rsidR="00782B1E" w:rsidRDefault="00782B1E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Content>
      <w:p w14:paraId="113F1FB7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3DB06880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Content>
      <w:p w14:paraId="7C86BC25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A84125"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676E94A3" w14:textId="77777777" w:rsidTr="00A84125">
      <w:tc>
        <w:tcPr>
          <w:tcW w:w="5329" w:type="dxa"/>
        </w:tcPr>
        <w:p w14:paraId="57ECC164" w14:textId="0472215C" w:rsidR="001205A1" w:rsidRPr="001205A1" w:rsidRDefault="00FE42B4" w:rsidP="00C66528">
          <w:pPr>
            <w:pStyle w:val="Pieddepage"/>
          </w:pPr>
          <w:r>
            <w:t>Challenge 48h</w:t>
          </w:r>
        </w:p>
      </w:tc>
      <w:tc>
        <w:tcPr>
          <w:tcW w:w="5329" w:type="dxa"/>
        </w:tcPr>
        <w:p w14:paraId="30C3ED2D" w14:textId="77777777" w:rsidR="001205A1" w:rsidRPr="001205A1" w:rsidRDefault="001205A1" w:rsidP="00A31A5B">
          <w:pPr>
            <w:pStyle w:val="Pieddepage"/>
          </w:pPr>
        </w:p>
      </w:tc>
    </w:tr>
  </w:tbl>
  <w:p w14:paraId="18492163" w14:textId="77777777"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0EA6E" w14:textId="77777777" w:rsidR="00782B1E" w:rsidRDefault="00782B1E" w:rsidP="001205A1">
      <w:r>
        <w:separator/>
      </w:r>
    </w:p>
  </w:footnote>
  <w:footnote w:type="continuationSeparator" w:id="0">
    <w:p w14:paraId="1B1BC6E3" w14:textId="77777777" w:rsidR="00782B1E" w:rsidRDefault="00782B1E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0699"/>
    <w:multiLevelType w:val="hybridMultilevel"/>
    <w:tmpl w:val="EBF00E4A"/>
    <w:lvl w:ilvl="0" w:tplc="88E68392">
      <w:start w:val="2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6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3E"/>
    <w:rsid w:val="000360ED"/>
    <w:rsid w:val="0007096D"/>
    <w:rsid w:val="000938C4"/>
    <w:rsid w:val="000C4ED1"/>
    <w:rsid w:val="001205A1"/>
    <w:rsid w:val="00121122"/>
    <w:rsid w:val="001B1DF5"/>
    <w:rsid w:val="0022786E"/>
    <w:rsid w:val="002560A5"/>
    <w:rsid w:val="002877E8"/>
    <w:rsid w:val="002B0D15"/>
    <w:rsid w:val="002E7C4E"/>
    <w:rsid w:val="0031055C"/>
    <w:rsid w:val="00312714"/>
    <w:rsid w:val="00371EE1"/>
    <w:rsid w:val="003A798E"/>
    <w:rsid w:val="00425A99"/>
    <w:rsid w:val="00465272"/>
    <w:rsid w:val="005347BE"/>
    <w:rsid w:val="005D6DC8"/>
    <w:rsid w:val="005E6B25"/>
    <w:rsid w:val="005F4F46"/>
    <w:rsid w:val="006B7126"/>
    <w:rsid w:val="006C60E6"/>
    <w:rsid w:val="006C73D4"/>
    <w:rsid w:val="007367D2"/>
    <w:rsid w:val="00782B1E"/>
    <w:rsid w:val="007A3377"/>
    <w:rsid w:val="007B0740"/>
    <w:rsid w:val="007C1BAB"/>
    <w:rsid w:val="007E4927"/>
    <w:rsid w:val="008270FC"/>
    <w:rsid w:val="008414F0"/>
    <w:rsid w:val="00901099"/>
    <w:rsid w:val="009C068C"/>
    <w:rsid w:val="009F543E"/>
    <w:rsid w:val="00A15CF7"/>
    <w:rsid w:val="00A24793"/>
    <w:rsid w:val="00A31A5B"/>
    <w:rsid w:val="00A50993"/>
    <w:rsid w:val="00A81248"/>
    <w:rsid w:val="00A84125"/>
    <w:rsid w:val="00B95FC5"/>
    <w:rsid w:val="00BB4F4C"/>
    <w:rsid w:val="00C66528"/>
    <w:rsid w:val="00C673F6"/>
    <w:rsid w:val="00C915F0"/>
    <w:rsid w:val="00CF301A"/>
    <w:rsid w:val="00E043B5"/>
    <w:rsid w:val="00EA3ED7"/>
    <w:rsid w:val="00FB65B8"/>
    <w:rsid w:val="00FC49AE"/>
    <w:rsid w:val="00FD2FC3"/>
    <w:rsid w:val="00FE42B4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63AB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paragraph" w:styleId="Paragraphedeliste">
    <w:name w:val="List Paragraph"/>
    <w:basedOn w:val="Normal"/>
    <w:uiPriority w:val="34"/>
    <w:semiHidden/>
    <w:qFormat/>
    <w:rsid w:val="00E04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lo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6B659B-7CCD-487B-8788-9CD942B559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</Template>
  <TotalTime>0</TotalTime>
  <Pages>5</Pages>
  <Words>391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2023-03-06T08:54:00Z</dcterms:created>
  <dcterms:modified xsi:type="dcterms:W3CDTF">2023-03-06T08:54:00Z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